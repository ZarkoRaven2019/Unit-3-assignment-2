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5FEA1269" w14:paraId="3A5FDCB7" w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5FEA1269" w:rsidRDefault="009B4636" w14:paraId="41F5695A" w14:textId="0429F12B">
            <w:pPr>
              <w:pStyle w:val="Title"/>
              <w:rPr>
                <w:rStyle w:val="IntenseEmphasis"/>
              </w:rPr>
            </w:pPr>
            <w:r w:rsidR="1CC0F5BD">
              <w:rPr/>
              <w:t>Kimber</w:t>
            </w:r>
            <w:r w:rsidR="1CC0F5BD">
              <w:rPr/>
              <w:t>ley</w:t>
            </w:r>
            <w:r w:rsidR="00692703">
              <w:rPr/>
              <w:t xml:space="preserve"> </w:t>
            </w:r>
            <w:r w:rsidRPr="5FEA1269" w:rsidR="009B4636">
              <w:rPr>
                <w:rStyle w:val="IntenseEmphasis"/>
              </w:rPr>
              <w:t>edwar</w:t>
            </w:r>
            <w:r w:rsidRPr="5FEA1269" w:rsidR="009B4636">
              <w:rPr>
                <w:rStyle w:val="IntenseEmphasis"/>
              </w:rPr>
              <w:t>ds</w:t>
            </w:r>
          </w:p>
          <w:p w:rsidRPr="00CF1A49" w:rsidR="00692703" w:rsidP="34486B92" w:rsidRDefault="009B4636" w14:paraId="7ED76AE6" w14:textId="760BC113">
            <w:pPr>
              <w:pStyle w:val="ContactInfo"/>
            </w:pPr>
            <w:r>
              <w:t xml:space="preserve">26 </w:t>
            </w:r>
            <w:proofErr w:type="spellStart"/>
            <w:r>
              <w:t>Hollyrood</w:t>
            </w:r>
            <w:proofErr w:type="spellEnd"/>
            <w:r>
              <w:t xml:space="preserve"> Drive pe31 6yf</w:t>
            </w:r>
            <w:r w:rsidR="00692703">
              <w:t xml:space="preserve"> </w:t>
            </w:r>
            <w:sdt>
              <w:sdtPr>
                <w:alias w:val="Divider dot:"/>
                <w:tag w:val="Divider dot:"/>
                <w:id w:val="525789471"/>
                <w:placeholder>
                  <w:docPart w:val="6FC586CD3A9540C9B00C03443CF3A9A2"/>
                </w:placeholder>
                <w:temporary/>
                <w:showingPlcHdr/>
                <w15:appearance w15:val="hidden"/>
              </w:sdtPr>
              <w:sdtContent>
                <w:r w:rsidR="00692703">
                  <w:t>·</w:t>
                </w:r>
              </w:sdtContent>
            </w:sdt>
            <w:r w:rsidR="00692703">
              <w:t xml:space="preserve"> </w:t>
            </w:r>
            <w:r>
              <w:t>07553 077451</w:t>
            </w:r>
          </w:p>
          <w:p w:rsidRPr="00CF1A49" w:rsidR="00692703" w:rsidP="00913946" w:rsidRDefault="009B4636" w14:paraId="292CE527" w14:textId="42B343A7">
            <w:pPr>
              <w:pStyle w:val="ContactInfoEmphasis"/>
              <w:contextualSpacing w:val="0"/>
            </w:pPr>
            <w:r>
              <w:t>Kimberley.edwards1201@gmail.com</w:t>
            </w:r>
          </w:p>
        </w:tc>
      </w:tr>
      <w:tr w:rsidRPr="00CF1A49" w:rsidR="005579C9" w:rsidTr="5FEA1269" w14:paraId="2F1984A1" w14:textId="77777777">
        <w:trPr>
          <w:trHeight w:val="288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P="005579C9" w:rsidRDefault="005579C9" w14:paraId="0AA32044" w14:textId="77777777"/>
        </w:tc>
      </w:tr>
    </w:tbl>
    <w:p w:rsidRPr="009B5688" w:rsidR="009B5688" w:rsidP="005579C9" w:rsidRDefault="009B5688" w14:paraId="0C1C7801" w14:textId="062F7D95">
      <w:pPr>
        <w:rPr>
          <w:rFonts w:ascii="Roboto" w:hAnsi="Roboto"/>
          <w:color w:val="000000"/>
          <w:szCs w:val="24"/>
          <w:shd w:val="clear" w:color="auto" w:fill="FFFFFF"/>
        </w:rPr>
      </w:pPr>
    </w:p>
    <w:p w:rsidR="009B5688" w:rsidP="005579C9" w:rsidRDefault="009B5688" w14:paraId="65E637F0" w14:textId="77777777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:rsidR="009B4636" w:rsidP="005579C9" w:rsidRDefault="00FF0EAA" w14:paraId="44835079" w14:textId="38BEE010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bookmarkStart w:name="_Int_N8CEmg2S" w:id="0"/>
      <w:r w:rsidR="00FF0EA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I </w:t>
      </w:r>
      <w:r w:rsidR="003A76A2">
        <w:rPr>
          <w:rFonts w:ascii="Roboto" w:hAnsi="Roboto"/>
          <w:color w:val="000000"/>
          <w:sz w:val="21"/>
          <w:szCs w:val="21"/>
          <w:shd w:val="clear" w:color="auto" w:fill="FFFFFF"/>
        </w:rPr>
        <w:t>am keen to work as part of a team</w:t>
      </w:r>
      <w:r w:rsidR="005777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and I </w:t>
      </w:r>
      <w:r w:rsidR="00C0511D">
        <w:rPr>
          <w:rFonts w:ascii="Roboto" w:hAnsi="Roboto"/>
          <w:color w:val="000000"/>
          <w:sz w:val="21"/>
          <w:szCs w:val="21"/>
          <w:shd w:val="clear" w:color="auto" w:fill="FFFFFF"/>
        </w:rPr>
        <w:t>can</w:t>
      </w:r>
      <w:r w:rsidR="005777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work independent</w:t>
      </w:r>
      <w:r w:rsidR="00C0511D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ly. I </w:t>
      </w:r>
      <w:r w:rsidR="009B4636">
        <w:rPr>
          <w:rFonts w:ascii="Roboto" w:hAnsi="Roboto"/>
          <w:color w:val="000000"/>
          <w:sz w:val="21"/>
          <w:szCs w:val="21"/>
          <w:shd w:val="clear" w:color="auto" w:fill="FFFFFF"/>
        </w:rPr>
        <w:t>am</w:t>
      </w:r>
      <w:bookmarkEnd w:id="0"/>
      <w:r w:rsidR="009B463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43AC49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an</w:t>
      </w:r>
      <w:r w:rsidR="009B463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2121D8">
        <w:rPr>
          <w:rFonts w:ascii="Roboto" w:hAnsi="Roboto"/>
          <w:color w:val="000000"/>
          <w:sz w:val="21"/>
          <w:szCs w:val="21"/>
          <w:shd w:val="clear" w:color="auto" w:fill="FFFFFF"/>
        </w:rPr>
        <w:t>18-</w:t>
      </w:r>
      <w:r w:rsidR="009B5688">
        <w:rPr>
          <w:rFonts w:ascii="Roboto" w:hAnsi="Roboto"/>
          <w:color w:val="000000"/>
          <w:sz w:val="21"/>
          <w:szCs w:val="21"/>
          <w:shd w:val="clear" w:color="auto" w:fill="FFFFFF"/>
        </w:rPr>
        <w:t>year-old</w:t>
      </w:r>
      <w:r w:rsidR="009B463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student who </w:t>
      </w:r>
      <w:r w:rsidR="00AD7D61">
        <w:rPr>
          <w:rFonts w:ascii="Roboto" w:hAnsi="Roboto"/>
          <w:color w:val="000000"/>
          <w:sz w:val="21"/>
          <w:szCs w:val="21"/>
          <w:shd w:val="clear" w:color="auto" w:fill="FFFFFF"/>
        </w:rPr>
        <w:t>is in college</w:t>
      </w:r>
      <w:r w:rsidR="009B463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with a pass in math's, I am working on getting a GSCE in English. </w:t>
      </w:r>
      <w:r w:rsidR="009B5688">
        <w:rPr>
          <w:rFonts w:ascii="Roboto" w:hAnsi="Roboto"/>
          <w:color w:val="000000"/>
          <w:sz w:val="21"/>
          <w:szCs w:val="21"/>
          <w:shd w:val="clear" w:color="auto" w:fill="FFFFFF"/>
        </w:rPr>
        <w:t>I</w:t>
      </w:r>
      <w:r w:rsidR="009B463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attend </w:t>
      </w:r>
      <w:r w:rsidR="009B5688">
        <w:rPr>
          <w:rFonts w:ascii="Roboto" w:hAnsi="Roboto"/>
          <w:color w:val="000000"/>
          <w:sz w:val="21"/>
          <w:szCs w:val="21"/>
          <w:shd w:val="clear" w:color="auto" w:fill="FFFFFF"/>
        </w:rPr>
        <w:t>college</w:t>
      </w:r>
      <w:r w:rsidR="009B463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on Mondays, Wednesday, and Fridays. I am determined and willing to work hard, and I am quick to learn new skills for the job.</w:t>
      </w:r>
    </w:p>
    <w:p w:rsidR="009B4636" w:rsidP="005579C9" w:rsidRDefault="009B4636" w14:paraId="70360D3A" w14:textId="64A64D6C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:rsidR="009B4636" w:rsidP="005579C9" w:rsidRDefault="009B4636" w14:paraId="1E6A56AA" w14:textId="013878B5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Cs w:val="24"/>
          <w:u w:val="single"/>
          <w:shd w:val="clear" w:color="auto" w:fill="FFFFFF"/>
        </w:rPr>
        <w:t>Experience</w:t>
      </w:r>
    </w:p>
    <w:p w:rsidR="009B4636" w:rsidP="005579C9" w:rsidRDefault="009B4636" w14:paraId="6E7B77F7" w14:textId="11B63220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9B4636" w:rsidP="005579C9" w:rsidRDefault="009B4636" w14:paraId="15ADAA27" w14:textId="55925435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Cashier and food handler – I love food</w:t>
      </w:r>
    </w:p>
    <w:p w:rsidR="009B4636" w:rsidP="005579C9" w:rsidRDefault="009B4636" w14:paraId="69B54BCB" w14:textId="6910F6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Started May 2021 – Ended august 2021</w:t>
      </w:r>
    </w:p>
    <w:p w:rsidR="009B4636" w:rsidP="009B4636" w:rsidRDefault="009B4636" w14:paraId="46284027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Smoothly processed incoming orders, handling over 50 transactions per day with exceptional accuracy.</w:t>
      </w:r>
    </w:p>
    <w:p w:rsidR="009B4636" w:rsidP="34486B92" w:rsidRDefault="009B4636" w14:paraId="1131E98B" w14:textId="6B66CCFC">
      <w:pPr>
        <w:pStyle w:val="public-draftstyledefault-unorderedlistitem"/>
        <w:numPr>
          <w:ilvl w:val="0"/>
          <w:numId w:val="15"/>
        </w:numPr>
        <w:shd w:val="clear" w:color="auto" w:fill="FFFFFF" w:themeFill="background1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 w:rsidRPr="34486B92">
        <w:rPr>
          <w:rFonts w:ascii="Roboto" w:hAnsi="Roboto"/>
          <w:color w:val="000000" w:themeColor="text1"/>
          <w:sz w:val="21"/>
          <w:szCs w:val="21"/>
        </w:rPr>
        <w:t xml:space="preserve">Maintained high productivity by efficiently processing cash, </w:t>
      </w:r>
      <w:bookmarkStart w:name="_Int_VR179DUf" w:id="1"/>
      <w:r w:rsidRPr="34486B92">
        <w:rPr>
          <w:rFonts w:ascii="Roboto" w:hAnsi="Roboto"/>
          <w:color w:val="000000" w:themeColor="text1"/>
          <w:sz w:val="21"/>
          <w:szCs w:val="21"/>
        </w:rPr>
        <w:t>credit,</w:t>
      </w:r>
      <w:bookmarkEnd w:id="1"/>
      <w:r w:rsidRPr="34486B92">
        <w:rPr>
          <w:rFonts w:ascii="Roboto" w:hAnsi="Roboto"/>
          <w:color w:val="000000" w:themeColor="text1"/>
          <w:sz w:val="21"/>
          <w:szCs w:val="21"/>
        </w:rPr>
        <w:t xml:space="preserve"> and debit payments.</w:t>
      </w:r>
    </w:p>
    <w:p w:rsidR="009B4636" w:rsidP="1B97BF63" w:rsidRDefault="009B4636" w14:paraId="42D93703" w14:textId="77777777">
      <w:pPr>
        <w:pStyle w:val="public-draftstyledefault-unorderedlistitem"/>
        <w:numPr>
          <w:ilvl w:val="0"/>
          <w:numId w:val="15"/>
        </w:numPr>
        <w:shd w:val="clear" w:color="auto" w:fill="FFFFFF" w:themeFill="background1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 w:rsidRPr="1B97BF63">
        <w:rPr>
          <w:rFonts w:ascii="Roboto" w:hAnsi="Roboto"/>
          <w:color w:val="000000" w:themeColor="text1"/>
          <w:sz w:val="21"/>
          <w:szCs w:val="21"/>
        </w:rPr>
        <w:t>Maintained neat and clean shop floor and storage areas.</w:t>
      </w:r>
    </w:p>
    <w:p w:rsidR="79F8890B" w:rsidP="5FEA1269" w:rsidRDefault="79F8890B" w14:paraId="1D103724" w14:textId="71D23C85">
      <w:pPr>
        <w:pStyle w:val="public-draftstyledefault-unorderedlistitem"/>
        <w:shd w:val="clear" w:color="auto" w:fill="FFFFFF" w:themeFill="background1"/>
        <w:spacing w:before="0" w:beforeAutospacing="off" w:after="75" w:afterAutospacing="off"/>
        <w:rPr>
          <w:rFonts w:ascii="Roboto" w:hAnsi="Roboto"/>
          <w:color w:val="000000" w:themeColor="text1"/>
          <w:sz w:val="21"/>
          <w:szCs w:val="21"/>
        </w:rPr>
      </w:pPr>
      <w:r w:rsidRPr="5FEA1269" w:rsidR="79F8890B">
        <w:rPr>
          <w:rFonts w:ascii="Roboto" w:hAnsi="Roboto"/>
          <w:color w:val="000000" w:themeColor="text1" w:themeTint="FF" w:themeShade="FF"/>
          <w:sz w:val="21"/>
          <w:szCs w:val="21"/>
        </w:rPr>
        <w:t xml:space="preserve">Cleaner, food handler and </w:t>
      </w:r>
      <w:r w:rsidRPr="5FEA1269" w:rsidR="490E2836">
        <w:rPr>
          <w:rFonts w:ascii="Roboto" w:hAnsi="Roboto"/>
          <w:color w:val="000000" w:themeColor="text1" w:themeTint="FF" w:themeShade="FF"/>
          <w:sz w:val="21"/>
          <w:szCs w:val="21"/>
        </w:rPr>
        <w:t>hospitality</w:t>
      </w:r>
      <w:r w:rsidRPr="5FEA1269" w:rsidR="79F8890B">
        <w:rPr>
          <w:rFonts w:ascii="Roboto" w:hAnsi="Roboto"/>
          <w:color w:val="000000" w:themeColor="text1" w:themeTint="FF" w:themeShade="FF"/>
          <w:sz w:val="21"/>
          <w:szCs w:val="21"/>
        </w:rPr>
        <w:t xml:space="preserve"> - </w:t>
      </w:r>
      <w:r w:rsidRPr="5FEA1269" w:rsidR="1B8DF194">
        <w:rPr>
          <w:rFonts w:ascii="Roboto" w:hAnsi="Roboto"/>
          <w:color w:val="000000" w:themeColor="text1" w:themeTint="FF" w:themeShade="FF"/>
          <w:sz w:val="21"/>
          <w:szCs w:val="21"/>
        </w:rPr>
        <w:t>Manor Park</w:t>
      </w:r>
      <w:r w:rsidRPr="5FEA1269" w:rsidR="79F8890B">
        <w:rPr>
          <w:rFonts w:ascii="Roboto" w:hAnsi="Roboto"/>
          <w:color w:val="000000" w:themeColor="text1" w:themeTint="FF" w:themeShade="FF"/>
          <w:sz w:val="21"/>
          <w:szCs w:val="21"/>
        </w:rPr>
        <w:t xml:space="preserve">, </w:t>
      </w:r>
      <w:r w:rsidRPr="5FEA1269" w:rsidR="79F8890B">
        <w:rPr>
          <w:rFonts w:ascii="Roboto" w:hAnsi="Roboto"/>
          <w:color w:val="000000" w:themeColor="text1" w:themeTint="FF" w:themeShade="FF"/>
          <w:sz w:val="21"/>
          <w:szCs w:val="21"/>
        </w:rPr>
        <w:t>Hunstanton</w:t>
      </w:r>
    </w:p>
    <w:p w:rsidR="008D59C4" w:rsidP="1B97BF63" w:rsidRDefault="008D59C4" w14:paraId="04B79423" w14:textId="600C4AC9">
      <w:pPr>
        <w:pStyle w:val="public-draftstyledefault-unorderedlistitem"/>
        <w:shd w:val="clear" w:color="auto" w:fill="FFFFFF" w:themeFill="background1"/>
        <w:spacing w:before="0" w:beforeAutospacing="0" w:after="75" w:afterAutospacing="0"/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>Started May</w:t>
      </w:r>
      <w:r w:rsidR="00D3101B">
        <w:rPr>
          <w:rFonts w:ascii="Roboto" w:hAnsi="Roboto"/>
          <w:color w:val="000000" w:themeColor="text1"/>
          <w:sz w:val="21"/>
          <w:szCs w:val="21"/>
        </w:rPr>
        <w:t xml:space="preserve"> 2022 – ended October 2022</w:t>
      </w:r>
    </w:p>
    <w:p w:rsidR="009B4636" w:rsidP="1B97BF63" w:rsidRDefault="79F8890B" w14:paraId="25DFEB5E" w14:textId="5CEDFF5A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1B97BF63">
        <w:rPr>
          <w:rFonts w:ascii="Roboto" w:hAnsi="Roboto"/>
          <w:color w:val="000000" w:themeColor="text1"/>
          <w:sz w:val="20"/>
          <w:szCs w:val="20"/>
        </w:rPr>
        <w:t xml:space="preserve">Cleaned </w:t>
      </w:r>
      <w:r w:rsidRPr="1B97BF63" w:rsidR="406FDE21">
        <w:rPr>
          <w:rFonts w:ascii="Roboto" w:hAnsi="Roboto"/>
          <w:color w:val="000000" w:themeColor="text1"/>
          <w:sz w:val="20"/>
          <w:szCs w:val="20"/>
        </w:rPr>
        <w:t>environments</w:t>
      </w:r>
      <w:r w:rsidRPr="1B97BF63">
        <w:rPr>
          <w:rFonts w:ascii="Roboto" w:hAnsi="Roboto"/>
          <w:color w:val="000000" w:themeColor="text1"/>
          <w:sz w:val="20"/>
          <w:szCs w:val="20"/>
        </w:rPr>
        <w:t xml:space="preserve"> for </w:t>
      </w:r>
      <w:r w:rsidRPr="1B97BF63" w:rsidR="59BC82AD">
        <w:rPr>
          <w:rFonts w:ascii="Roboto" w:hAnsi="Roboto"/>
          <w:color w:val="000000" w:themeColor="text1"/>
          <w:sz w:val="20"/>
          <w:szCs w:val="20"/>
        </w:rPr>
        <w:t>customers</w:t>
      </w:r>
      <w:r w:rsidRPr="1B97BF63">
        <w:rPr>
          <w:rFonts w:ascii="Roboto" w:hAnsi="Roboto"/>
          <w:color w:val="000000" w:themeColor="text1"/>
          <w:sz w:val="20"/>
          <w:szCs w:val="20"/>
        </w:rPr>
        <w:t>,</w:t>
      </w:r>
    </w:p>
    <w:p w:rsidR="79F8890B" w:rsidP="1B97BF63" w:rsidRDefault="79F8890B" w14:paraId="36AE8B72" w14:textId="743247FB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  <w:sz w:val="20"/>
          <w:szCs w:val="20"/>
        </w:rPr>
      </w:pPr>
      <w:r w:rsidRPr="5FEA1269" w:rsidR="79F8890B">
        <w:rPr>
          <w:rFonts w:ascii="Roboto" w:hAnsi="Roboto"/>
          <w:color w:val="000000" w:themeColor="text1" w:themeTint="FF" w:themeShade="FF"/>
          <w:sz w:val="20"/>
          <w:szCs w:val="20"/>
        </w:rPr>
        <w:t xml:space="preserve">Cleaned </w:t>
      </w:r>
      <w:r w:rsidRPr="5FEA1269" w:rsidR="11AFDFAE">
        <w:rPr>
          <w:rFonts w:ascii="Roboto" w:hAnsi="Roboto"/>
          <w:color w:val="000000" w:themeColor="text1" w:themeTint="FF" w:themeShade="FF"/>
          <w:sz w:val="20"/>
          <w:szCs w:val="20"/>
        </w:rPr>
        <w:t xml:space="preserve">each </w:t>
      </w:r>
      <w:r w:rsidRPr="5FEA1269" w:rsidR="28A53CC6">
        <w:rPr>
          <w:rFonts w:ascii="Roboto" w:hAnsi="Roboto"/>
          <w:color w:val="000000" w:themeColor="text1" w:themeTint="FF" w:themeShade="FF"/>
          <w:sz w:val="20"/>
          <w:szCs w:val="20"/>
        </w:rPr>
        <w:t>caravan</w:t>
      </w:r>
      <w:r w:rsidRPr="5FEA1269" w:rsidR="7FF13AB5">
        <w:rPr>
          <w:rFonts w:ascii="Roboto" w:hAnsi="Roboto"/>
          <w:color w:val="000000" w:themeColor="text1" w:themeTint="FF" w:themeShade="FF"/>
          <w:sz w:val="20"/>
          <w:szCs w:val="20"/>
        </w:rPr>
        <w:t xml:space="preserve"> within 1 hour</w:t>
      </w:r>
      <w:r w:rsidRPr="5FEA1269" w:rsidR="15BB2455">
        <w:rPr>
          <w:rFonts w:ascii="Roboto" w:hAnsi="Roboto"/>
          <w:color w:val="000000" w:themeColor="text1" w:themeTint="FF" w:themeShade="FF"/>
          <w:sz w:val="20"/>
          <w:szCs w:val="20"/>
        </w:rPr>
        <w:t xml:space="preserve"> and with the best quality possible.</w:t>
      </w:r>
    </w:p>
    <w:p w:rsidR="15BB2455" w:rsidP="1B97BF63" w:rsidRDefault="15BB2455" w14:paraId="6F9B4A7A" w14:textId="78E5B81E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  <w:sz w:val="20"/>
          <w:szCs w:val="20"/>
        </w:rPr>
      </w:pPr>
      <w:r w:rsidRPr="1B97BF63">
        <w:rPr>
          <w:rFonts w:ascii="Roboto" w:hAnsi="Roboto"/>
          <w:color w:val="000000" w:themeColor="text1"/>
          <w:sz w:val="20"/>
          <w:szCs w:val="20"/>
        </w:rPr>
        <w:t>Ran food and drinks out to customers – interacting with customers, cleaning tables</w:t>
      </w:r>
    </w:p>
    <w:p w:rsidR="00B84C56" w:rsidP="005579C9" w:rsidRDefault="00B84C56" w14:paraId="3FEF982F" w14:textId="7777777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B84C56" w:rsidP="005579C9" w:rsidRDefault="00833C6E" w14:paraId="29F48C6F" w14:textId="5BC56CE6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Food and beverage </w:t>
      </w:r>
    </w:p>
    <w:p w:rsidR="00833C6E" w:rsidP="00833C6E" w:rsidRDefault="00833C6E" w14:paraId="7105C425" w14:textId="696D3715">
      <w:pPr>
        <w:pStyle w:val="ListParagraph"/>
        <w:numPr>
          <w:ilvl w:val="0"/>
          <w:numId w:val="17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Trained in mixology -Starter </w:t>
      </w:r>
    </w:p>
    <w:p w:rsidR="004534EE" w:rsidP="00833C6E" w:rsidRDefault="004534EE" w14:paraId="5AB32240" w14:textId="685FC652">
      <w:pPr>
        <w:pStyle w:val="ListParagraph"/>
        <w:numPr>
          <w:ilvl w:val="0"/>
          <w:numId w:val="17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Severing </w:t>
      </w:r>
      <w:r w:rsidR="00CC4E13">
        <w:rPr>
          <w:rFonts w:ascii="Roboto" w:hAnsi="Roboto"/>
          <w:color w:val="000000"/>
          <w:sz w:val="20"/>
          <w:szCs w:val="20"/>
          <w:shd w:val="clear" w:color="auto" w:fill="FFFFFF"/>
        </w:rPr>
        <w:t>customers</w:t>
      </w:r>
    </w:p>
    <w:p w:rsidR="00CC4E13" w:rsidP="00833C6E" w:rsidRDefault="00CC4E13" w14:paraId="1511EE89" w14:textId="07C53AB0">
      <w:pPr>
        <w:pStyle w:val="ListParagraph"/>
        <w:numPr>
          <w:ilvl w:val="0"/>
          <w:numId w:val="17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Running food and drink for customers</w:t>
      </w:r>
    </w:p>
    <w:p w:rsidRPr="00833C6E" w:rsidR="00CC4E13" w:rsidP="00833C6E" w:rsidRDefault="00CC4E13" w14:paraId="40546A9D" w14:textId="797F0CD0">
      <w:pPr>
        <w:pStyle w:val="ListParagraph"/>
        <w:numPr>
          <w:ilvl w:val="0"/>
          <w:numId w:val="17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Pouring drinks for customers.</w:t>
      </w:r>
    </w:p>
    <w:p w:rsidR="006270F3" w:rsidP="005579C9" w:rsidRDefault="005F2C7D" w14:paraId="484F6C1A" w14:textId="60253C5B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Started February 2023 </w:t>
      </w:r>
      <w:r w:rsidR="006D26C7">
        <w:rPr>
          <w:rFonts w:ascii="Roboto" w:hAnsi="Roboto"/>
          <w:color w:val="000000"/>
          <w:sz w:val="20"/>
          <w:szCs w:val="20"/>
          <w:shd w:val="clear" w:color="auto" w:fill="FFFFFF"/>
        </w:rPr>
        <w:t>–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6D26C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continuing </w:t>
      </w:r>
    </w:p>
    <w:p w:rsidR="00B84C56" w:rsidP="005579C9" w:rsidRDefault="00B84C56" w14:paraId="0AC262A1" w14:textId="7777777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B84C56" w:rsidP="005579C9" w:rsidRDefault="00B84C56" w14:paraId="00761E92" w14:textId="7777777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Pr="00B84C56" w:rsidR="00B84C56" w:rsidP="005579C9" w:rsidRDefault="009B4636" w14:paraId="7377AAAB" w14:textId="7F049E23">
      <w:pPr>
        <w:rPr>
          <w:rFonts w:ascii="Roboto" w:hAnsi="Roboto"/>
          <w:color w:val="000000"/>
          <w:szCs w:val="24"/>
          <w:u w:val="single"/>
          <w:shd w:val="clear" w:color="auto" w:fill="FFFFFF"/>
        </w:rPr>
      </w:pPr>
      <w:r>
        <w:rPr>
          <w:rFonts w:ascii="Roboto" w:hAnsi="Roboto"/>
          <w:color w:val="000000"/>
          <w:szCs w:val="24"/>
          <w:u w:val="single"/>
          <w:shd w:val="clear" w:color="auto" w:fill="FFFFFF"/>
        </w:rPr>
        <w:t>Education</w:t>
      </w:r>
    </w:p>
    <w:p w:rsidR="009B4636" w:rsidP="005579C9" w:rsidRDefault="009B4636" w14:paraId="1A2E7E0A" w14:textId="04A60E6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9B4636" w:rsidP="005579C9" w:rsidRDefault="009B4636" w14:paraId="7182D41D" w14:textId="0BC6EDDB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GSCE –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Smithdon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High School</w:t>
      </w:r>
    </w:p>
    <w:p w:rsidR="009B4636" w:rsidP="005579C9" w:rsidRDefault="009B5688" w14:paraId="400FEA52" w14:textId="2E1F15E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GSCE - Math</w:t>
      </w:r>
      <w:r w:rsidR="009B463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– 4</w:t>
      </w:r>
    </w:p>
    <w:p w:rsidR="009B4636" w:rsidP="005579C9" w:rsidRDefault="009B4636" w14:paraId="4CB66FD9" w14:textId="52BC940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GSCE - English – 3</w:t>
      </w:r>
    </w:p>
    <w:p w:rsidR="1B97BF63" w:rsidP="1B97BF63" w:rsidRDefault="1B97BF63" w14:paraId="20072600" w14:textId="2B4E8121">
      <w:pPr>
        <w:rPr>
          <w:rFonts w:ascii="Roboto" w:hAnsi="Roboto"/>
          <w:color w:val="000000" w:themeColor="text1"/>
          <w:sz w:val="20"/>
          <w:szCs w:val="20"/>
        </w:rPr>
      </w:pPr>
    </w:p>
    <w:p w:rsidR="5054C4DF" w:rsidP="1B97BF63" w:rsidRDefault="5054C4DF" w14:paraId="783113BD" w14:textId="1070D6D2">
      <w:pPr>
        <w:rPr>
          <w:rFonts w:ascii="Roboto" w:hAnsi="Roboto"/>
          <w:color w:val="000000" w:themeColor="text1"/>
          <w:sz w:val="20"/>
          <w:szCs w:val="20"/>
        </w:rPr>
      </w:pPr>
      <w:r w:rsidRPr="1B97BF63">
        <w:rPr>
          <w:rFonts w:ascii="Roboto" w:hAnsi="Roboto"/>
          <w:color w:val="000000" w:themeColor="text1"/>
          <w:sz w:val="20"/>
          <w:szCs w:val="20"/>
        </w:rPr>
        <w:t>Post-GCSE – College of west Anglia</w:t>
      </w:r>
    </w:p>
    <w:p w:rsidR="5054C4DF" w:rsidP="1B97BF63" w:rsidRDefault="5054C4DF" w14:paraId="5C614C5A" w14:textId="4917FDEA">
      <w:pPr>
        <w:rPr>
          <w:rFonts w:ascii="Roboto" w:hAnsi="Roboto" w:eastAsia="Roboto" w:cs="Roboto"/>
          <w:sz w:val="20"/>
          <w:szCs w:val="20"/>
        </w:rPr>
      </w:pPr>
      <w:r w:rsidRPr="1B97BF63">
        <w:rPr>
          <w:rFonts w:ascii="Roboto" w:hAnsi="Roboto" w:eastAsia="Roboto" w:cs="Roboto"/>
          <w:color w:val="212529"/>
          <w:sz w:val="19"/>
          <w:szCs w:val="19"/>
        </w:rPr>
        <w:t>Award in Employability Skills (60136297) - pass</w:t>
      </w:r>
    </w:p>
    <w:p w:rsidR="5054C4DF" w:rsidP="1B97BF63" w:rsidRDefault="5054C4DF" w14:paraId="6513B390" w14:textId="1ACD77E8">
      <w:pPr>
        <w:rPr>
          <w:rFonts w:ascii="Roboto" w:hAnsi="Roboto" w:eastAsia="Roboto" w:cs="Roboto"/>
          <w:sz w:val="19"/>
          <w:szCs w:val="19"/>
        </w:rPr>
      </w:pPr>
      <w:r w:rsidRPr="1B97BF63">
        <w:rPr>
          <w:rFonts w:ascii="Roboto" w:hAnsi="Roboto" w:eastAsia="Roboto" w:cs="Roboto"/>
          <w:color w:val="212529"/>
          <w:sz w:val="19"/>
          <w:szCs w:val="19"/>
        </w:rPr>
        <w:t>Award in Employability Skills (60136327) - pass</w:t>
      </w:r>
    </w:p>
    <w:p w:rsidR="009B4636" w:rsidP="005579C9" w:rsidRDefault="009B4636" w14:paraId="40B91959" w14:textId="180E33F1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9B4636" w:rsidP="005579C9" w:rsidRDefault="009B4636" w14:paraId="73EB5866" w14:textId="26AB3592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9B4636" w:rsidP="005579C9" w:rsidRDefault="009B5688" w14:paraId="1132E6E7" w14:textId="36E290DA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Cs w:val="24"/>
          <w:u w:val="single"/>
          <w:shd w:val="clear" w:color="auto" w:fill="FFFFFF"/>
        </w:rPr>
        <w:t>Hobbies</w:t>
      </w:r>
    </w:p>
    <w:p w:rsidR="009B5688" w:rsidP="005579C9" w:rsidRDefault="009B5688" w14:paraId="2CDBD1D0" w14:textId="080CF182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9B5688" w:rsidP="009B5688" w:rsidRDefault="009B5688" w14:paraId="0336C189" w14:textId="5EA824BD">
      <w:pPr>
        <w:shd w:val="clear" w:color="auto" w:fill="FFFFFF"/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</w:pPr>
      <w:r w:rsidRPr="009B5688"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  <w:t>In my free time I take up hobbies such as</w:t>
      </w:r>
      <w:r w:rsidR="007C393A"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  <w:t>:</w:t>
      </w:r>
    </w:p>
    <w:p w:rsidRPr="009B5688" w:rsidR="007C393A" w:rsidP="009B5688" w:rsidRDefault="007C393A" w14:paraId="685487BA" w14:textId="77777777">
      <w:pPr>
        <w:shd w:val="clear" w:color="auto" w:fill="FFFFFF"/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</w:pPr>
    </w:p>
    <w:p w:rsidRPr="009B5688" w:rsidR="009B5688" w:rsidP="009B5688" w:rsidRDefault="009B5688" w14:paraId="66AB6308" w14:textId="77777777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</w:pPr>
      <w:r w:rsidRPr="009B5688"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  <w:t>reading because immersed into the world of the stories and their characters.</w:t>
      </w:r>
    </w:p>
    <w:p w:rsidRPr="009B5688" w:rsidR="009B5688" w:rsidP="009B5688" w:rsidRDefault="009B5688" w14:paraId="580327F0" w14:textId="77777777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</w:pPr>
      <w:r w:rsidRPr="009B5688"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  <w:t>drawing because it lets me be creative.</w:t>
      </w:r>
    </w:p>
    <w:p w:rsidRPr="009B5688" w:rsidR="009B5688" w:rsidP="009B5688" w:rsidRDefault="009B5688" w14:paraId="0C20009A" w14:textId="77777777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</w:pPr>
      <w:r w:rsidRPr="009B5688">
        <w:rPr>
          <w:rFonts w:ascii="Roboto" w:hAnsi="Roboto" w:eastAsia="Times New Roman" w:cs="Times New Roman"/>
          <w:color w:val="000000"/>
          <w:sz w:val="21"/>
          <w:szCs w:val="21"/>
          <w:lang w:val="en-GB" w:eastAsia="en-GB"/>
        </w:rPr>
        <w:t>gaming because being immersed into the world is enjoyable.</w:t>
      </w:r>
    </w:p>
    <w:p w:rsidRPr="009B5688" w:rsidR="009B5688" w:rsidP="005579C9" w:rsidRDefault="009B5688" w14:paraId="7399ACA4" w14:textId="7777777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sectPr w:rsidRPr="009B5688" w:rsidR="009B5688" w:rsidSect="005A1B10">
      <w:footerReference w:type="default" r:id="rId10"/>
      <w:headerReference w:type="first" r:id="rId11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575" w:rsidP="0068194B" w:rsidRDefault="004C2575" w14:paraId="62CE11BE" w14:textId="77777777">
      <w:r>
        <w:separator/>
      </w:r>
    </w:p>
    <w:p w:rsidR="004C2575" w:rsidRDefault="004C2575" w14:paraId="168B7F91" w14:textId="77777777"/>
    <w:p w:rsidR="004C2575" w:rsidRDefault="004C2575" w14:paraId="00A9937A" w14:textId="77777777"/>
  </w:endnote>
  <w:endnote w:type="continuationSeparator" w:id="0">
    <w:p w:rsidR="004C2575" w:rsidP="0068194B" w:rsidRDefault="004C2575" w14:paraId="74C1221B" w14:textId="77777777">
      <w:r>
        <w:continuationSeparator/>
      </w:r>
    </w:p>
    <w:p w:rsidR="004C2575" w:rsidRDefault="004C2575" w14:paraId="30464B26" w14:textId="77777777"/>
    <w:p w:rsidR="004C2575" w:rsidRDefault="004C2575" w14:paraId="13BDD11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0FC39DFD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575" w:rsidP="0068194B" w:rsidRDefault="004C2575" w14:paraId="2DF0CBB5" w14:textId="77777777">
      <w:r>
        <w:separator/>
      </w:r>
    </w:p>
    <w:p w:rsidR="004C2575" w:rsidRDefault="004C2575" w14:paraId="09C3AFD4" w14:textId="77777777"/>
    <w:p w:rsidR="004C2575" w:rsidRDefault="004C2575" w14:paraId="333D2006" w14:textId="77777777"/>
  </w:footnote>
  <w:footnote w:type="continuationSeparator" w:id="0">
    <w:p w:rsidR="004C2575" w:rsidP="0068194B" w:rsidRDefault="004C2575" w14:paraId="329DEED9" w14:textId="77777777">
      <w:r>
        <w:continuationSeparator/>
      </w:r>
    </w:p>
    <w:p w:rsidR="004C2575" w:rsidRDefault="004C2575" w14:paraId="6FE0BC9E" w14:textId="77777777"/>
    <w:p w:rsidR="004C2575" w:rsidRDefault="004C2575" w14:paraId="1BB0E5A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Pr="004E01EB" w:rsidR="00236D54" w:rsidP="005A1B10" w:rsidRDefault="00F476C4" w14:paraId="6F266BCE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00CA70" wp14:editId="4A62F97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dec="http://schemas.microsoft.com/office/drawing/2017/decorative"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o:spid="_x0000_s1026" strokecolor="#5a5a5a [2109]" strokeweight=".5pt" from="0,0" to="612pt,0" w14:anchorId="22814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RxgcQyd+68D2+g" int2:id="fEtaXO9x">
      <int2:state int2:type="AugLoop_Text_Critique" int2:value="Rejected"/>
    </int2:textHash>
    <int2:textHash int2:hashCode="/fU7uvYM/mhBpe" int2:id="p3Ztjve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1EEF6FAD"/>
    <w:multiLevelType w:val="hybridMultilevel"/>
    <w:tmpl w:val="3790F1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2225234"/>
    <w:multiLevelType w:val="hybridMultilevel"/>
    <w:tmpl w:val="F9304076"/>
    <w:lvl w:ilvl="0" w:tplc="833875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30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46A6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3608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9060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BAC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6A6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E02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6602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BE03632"/>
    <w:multiLevelType w:val="multilevel"/>
    <w:tmpl w:val="9B2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0C239CC"/>
    <w:multiLevelType w:val="multilevel"/>
    <w:tmpl w:val="019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325358786">
    <w:abstractNumId w:val="12"/>
  </w:num>
  <w:num w:numId="2" w16cid:durableId="746417887">
    <w:abstractNumId w:val="9"/>
  </w:num>
  <w:num w:numId="3" w16cid:durableId="275911126">
    <w:abstractNumId w:val="8"/>
  </w:num>
  <w:num w:numId="4" w16cid:durableId="1671175672">
    <w:abstractNumId w:val="7"/>
  </w:num>
  <w:num w:numId="5" w16cid:durableId="421923265">
    <w:abstractNumId w:val="6"/>
  </w:num>
  <w:num w:numId="6" w16cid:durableId="1813479366">
    <w:abstractNumId w:val="10"/>
  </w:num>
  <w:num w:numId="7" w16cid:durableId="826745237">
    <w:abstractNumId w:val="3"/>
  </w:num>
  <w:num w:numId="8" w16cid:durableId="683166256">
    <w:abstractNumId w:val="13"/>
  </w:num>
  <w:num w:numId="9" w16cid:durableId="343947357">
    <w:abstractNumId w:val="2"/>
  </w:num>
  <w:num w:numId="10" w16cid:durableId="972054940">
    <w:abstractNumId w:val="15"/>
  </w:num>
  <w:num w:numId="11" w16cid:durableId="1478188610">
    <w:abstractNumId w:val="5"/>
  </w:num>
  <w:num w:numId="12" w16cid:durableId="902526972">
    <w:abstractNumId w:val="4"/>
  </w:num>
  <w:num w:numId="13" w16cid:durableId="1341198987">
    <w:abstractNumId w:val="1"/>
  </w:num>
  <w:num w:numId="14" w16cid:durableId="2086954028">
    <w:abstractNumId w:val="0"/>
  </w:num>
  <w:num w:numId="15" w16cid:durableId="1694266610">
    <w:abstractNumId w:val="16"/>
  </w:num>
  <w:num w:numId="16" w16cid:durableId="793720698">
    <w:abstractNumId w:val="14"/>
  </w:num>
  <w:num w:numId="17" w16cid:durableId="17410977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21D8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6DC9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497"/>
    <w:rsid w:val="003544E1"/>
    <w:rsid w:val="00366398"/>
    <w:rsid w:val="003A0632"/>
    <w:rsid w:val="003A30E5"/>
    <w:rsid w:val="003A6ADF"/>
    <w:rsid w:val="003A76A2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534EE"/>
    <w:rsid w:val="004726BC"/>
    <w:rsid w:val="00474105"/>
    <w:rsid w:val="00480E6E"/>
    <w:rsid w:val="00486277"/>
    <w:rsid w:val="00494CF6"/>
    <w:rsid w:val="00495F8D"/>
    <w:rsid w:val="004972A5"/>
    <w:rsid w:val="004A1FAE"/>
    <w:rsid w:val="004A32FF"/>
    <w:rsid w:val="004B06EB"/>
    <w:rsid w:val="004B6AD0"/>
    <w:rsid w:val="004C2575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777AF"/>
    <w:rsid w:val="005A0F26"/>
    <w:rsid w:val="005A1B10"/>
    <w:rsid w:val="005A6850"/>
    <w:rsid w:val="005B1B1B"/>
    <w:rsid w:val="005B4A49"/>
    <w:rsid w:val="005C5932"/>
    <w:rsid w:val="005D3CA7"/>
    <w:rsid w:val="005D4CC1"/>
    <w:rsid w:val="005E0986"/>
    <w:rsid w:val="005F2C7D"/>
    <w:rsid w:val="005F4B91"/>
    <w:rsid w:val="005F55D2"/>
    <w:rsid w:val="0062312F"/>
    <w:rsid w:val="00625F2C"/>
    <w:rsid w:val="006270F3"/>
    <w:rsid w:val="006618E9"/>
    <w:rsid w:val="00664399"/>
    <w:rsid w:val="0068194B"/>
    <w:rsid w:val="00692703"/>
    <w:rsid w:val="006A1962"/>
    <w:rsid w:val="006B5D48"/>
    <w:rsid w:val="006B7D7B"/>
    <w:rsid w:val="006C1A5E"/>
    <w:rsid w:val="006D26C7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458B"/>
    <w:rsid w:val="007C0566"/>
    <w:rsid w:val="007C393A"/>
    <w:rsid w:val="007C606B"/>
    <w:rsid w:val="007E6A61"/>
    <w:rsid w:val="00801140"/>
    <w:rsid w:val="00803404"/>
    <w:rsid w:val="00833C6E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59C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4636"/>
    <w:rsid w:val="009B5688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D7D61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4C56"/>
    <w:rsid w:val="00BA1546"/>
    <w:rsid w:val="00BB4E51"/>
    <w:rsid w:val="00BB7E51"/>
    <w:rsid w:val="00BD431F"/>
    <w:rsid w:val="00BE2761"/>
    <w:rsid w:val="00BE423E"/>
    <w:rsid w:val="00BF61AC"/>
    <w:rsid w:val="00C0511D"/>
    <w:rsid w:val="00C3502C"/>
    <w:rsid w:val="00C47FA6"/>
    <w:rsid w:val="00C57FC6"/>
    <w:rsid w:val="00C66A7D"/>
    <w:rsid w:val="00C779DA"/>
    <w:rsid w:val="00C814F7"/>
    <w:rsid w:val="00CA4B4D"/>
    <w:rsid w:val="00CB35C3"/>
    <w:rsid w:val="00CC4E13"/>
    <w:rsid w:val="00CD323D"/>
    <w:rsid w:val="00CE4030"/>
    <w:rsid w:val="00CE64B3"/>
    <w:rsid w:val="00CF1A49"/>
    <w:rsid w:val="00D0630C"/>
    <w:rsid w:val="00D243A9"/>
    <w:rsid w:val="00D305E5"/>
    <w:rsid w:val="00D3101B"/>
    <w:rsid w:val="00D37CD3"/>
    <w:rsid w:val="00D66A52"/>
    <w:rsid w:val="00D66EFA"/>
    <w:rsid w:val="00D72A2D"/>
    <w:rsid w:val="00D914F1"/>
    <w:rsid w:val="00D9521A"/>
    <w:rsid w:val="00DA3914"/>
    <w:rsid w:val="00DA59AA"/>
    <w:rsid w:val="00DA7D3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6D5F"/>
    <w:rsid w:val="00EA5099"/>
    <w:rsid w:val="00EC1351"/>
    <w:rsid w:val="00EC387F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0EAA"/>
    <w:rsid w:val="043AC49A"/>
    <w:rsid w:val="09C206A0"/>
    <w:rsid w:val="0ABC0518"/>
    <w:rsid w:val="11AFDFAE"/>
    <w:rsid w:val="15BB2455"/>
    <w:rsid w:val="1B8DF194"/>
    <w:rsid w:val="1B97BF63"/>
    <w:rsid w:val="1C75E6C9"/>
    <w:rsid w:val="1CC0F5BD"/>
    <w:rsid w:val="214957EC"/>
    <w:rsid w:val="28A53CC6"/>
    <w:rsid w:val="2FA134AC"/>
    <w:rsid w:val="34486B92"/>
    <w:rsid w:val="406FDE21"/>
    <w:rsid w:val="4474B403"/>
    <w:rsid w:val="490E2836"/>
    <w:rsid w:val="5054C4DF"/>
    <w:rsid w:val="59BC82AD"/>
    <w:rsid w:val="5FEA1269"/>
    <w:rsid w:val="61581FFE"/>
    <w:rsid w:val="6A122BB9"/>
    <w:rsid w:val="6BB5EDA4"/>
    <w:rsid w:val="6CECC3AF"/>
    <w:rsid w:val="70246471"/>
    <w:rsid w:val="74EE8748"/>
    <w:rsid w:val="79F8890B"/>
    <w:rsid w:val="7A71F35F"/>
    <w:rsid w:val="7FF1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E8E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6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8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styleId="EmailSignatureChar" w:customStyle="1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Greytext" w:customStyle="1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styleId="public-draftstyledefault-unorderedlistitem" w:customStyle="1">
    <w:name w:val="public-draftstyledefault-unorderedlistitem"/>
    <w:basedOn w:val="Normal"/>
    <w:rsid w:val="009B4636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9ef4d7cfd6e74ce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ko\AppData\Roaming\Microsoft\Templates\Modern%20chronological%20cover%20letter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C586CD3A9540C9B00C03443CF3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E9591-FECB-43B8-907B-4E232D536970}"/>
      </w:docPartPr>
      <w:docPartBody>
        <w:p w:rsidR="00AD43B3" w:rsidRDefault="00D634BC">
          <w:pPr>
            <w:pStyle w:val="6FC586CD3A9540C9B00C03443CF3A9A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8053235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B3"/>
    <w:rsid w:val="001A65EE"/>
    <w:rsid w:val="003C686A"/>
    <w:rsid w:val="00AD43B3"/>
    <w:rsid w:val="00C851B6"/>
    <w:rsid w:val="00D473F9"/>
    <w:rsid w:val="00D6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FC586CD3A9540C9B00C03443CF3A9A2">
    <w:name w:val="6FC586CD3A9540C9B00C03443CF3A9A2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Modern%20chronological%20cover%20letter.dotx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Kimberley Edwards</lastModifiedBy>
  <revision>5</revision>
  <dcterms:created xsi:type="dcterms:W3CDTF">2022-04-29T19:40:00.0000000Z</dcterms:created>
  <dcterms:modified xsi:type="dcterms:W3CDTF">2023-05-14T12:59:35.2623827Z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